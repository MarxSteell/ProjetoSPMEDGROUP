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SviGufo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276654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276654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7665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27665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7665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27665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7665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27665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27665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27665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27665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7665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27665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27665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7665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27665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27665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7665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7665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76654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7665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276654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C92BD1">
      <w:r>
        <w:t>Insira aqui uma breve descrição sobre o modelo lógico e a imagem exportada</w:t>
      </w:r>
    </w:p>
    <w:p w:rsidR="004B63DB" w:rsidRPr="004B63DB" w:rsidRDefault="004B63DB">
      <w:r>
        <w:t xml:space="preserve">Olhar o arquivo </w:t>
      </w:r>
      <w:proofErr w:type="spellStart"/>
      <w:r>
        <w:t>modelo_logico</w:t>
      </w:r>
      <w:proofErr w:type="spellEnd"/>
      <w:r>
        <w:t xml:space="preserve"> na pasta modelos</w:t>
      </w:r>
      <w:bookmarkStart w:id="6" w:name="_GoBack"/>
      <w:bookmarkEnd w:id="6"/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8A7F37" w:rsidRDefault="008A7F37" w:rsidP="008A7F37">
      <w:r>
        <w:t>Insira aqui uma breve descrição sobre o modelo físico e a imagem exportada</w:t>
      </w:r>
    </w:p>
    <w:p w:rsidR="0074441F" w:rsidRPr="00700AB8" w:rsidRDefault="00700AB8" w:rsidP="008A7F37">
      <w:pPr>
        <w:rPr>
          <w:u w:val="single"/>
        </w:rPr>
      </w:pPr>
      <w:r>
        <w:rPr>
          <w:noProof/>
        </w:rPr>
        <w:drawing>
          <wp:inline distT="0" distB="0" distL="0" distR="0">
            <wp:extent cx="5334997" cy="36423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B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576" cy="365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D405BE" w:rsidRDefault="008A7F37">
      <w:pPr>
        <w:rPr>
          <w:noProof/>
        </w:rPr>
      </w:pPr>
      <w:r>
        <w:t>Insira aqui uma breve descrição sobre o modelo conceitual e a imagem exportada</w:t>
      </w:r>
    </w:p>
    <w:p w:rsidR="004578AA" w:rsidRDefault="004578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919E5C" wp14:editId="1A74DDBB">
            <wp:extent cx="2712720" cy="2222121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conceitu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054" cy="22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AA" w:rsidRDefault="004578AA">
      <w:pPr>
        <w:sectPr w:rsidR="004578AA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654" w:rsidRDefault="00276654">
      <w:pPr>
        <w:spacing w:after="0" w:line="240" w:lineRule="auto"/>
      </w:pPr>
      <w:r>
        <w:separator/>
      </w:r>
    </w:p>
  </w:endnote>
  <w:endnote w:type="continuationSeparator" w:id="0">
    <w:p w:rsidR="00276654" w:rsidRDefault="0027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276654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4B63DB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654" w:rsidRDefault="00276654">
      <w:pPr>
        <w:spacing w:after="0" w:line="240" w:lineRule="auto"/>
      </w:pPr>
      <w:r>
        <w:separator/>
      </w:r>
    </w:p>
  </w:footnote>
  <w:footnote w:type="continuationSeparator" w:id="0">
    <w:p w:rsidR="00276654" w:rsidRDefault="00276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276654"/>
    <w:rsid w:val="002C440D"/>
    <w:rsid w:val="002E0003"/>
    <w:rsid w:val="00362822"/>
    <w:rsid w:val="00376460"/>
    <w:rsid w:val="003A1B68"/>
    <w:rsid w:val="00456E37"/>
    <w:rsid w:val="004578AA"/>
    <w:rsid w:val="0046629B"/>
    <w:rsid w:val="004A0592"/>
    <w:rsid w:val="004B63DB"/>
    <w:rsid w:val="005177BA"/>
    <w:rsid w:val="00524B9A"/>
    <w:rsid w:val="00585F9D"/>
    <w:rsid w:val="00657A13"/>
    <w:rsid w:val="00674BE9"/>
    <w:rsid w:val="00695C1D"/>
    <w:rsid w:val="006E0CD1"/>
    <w:rsid w:val="006F3AFC"/>
    <w:rsid w:val="00700AB8"/>
    <w:rsid w:val="00723849"/>
    <w:rsid w:val="00730217"/>
    <w:rsid w:val="0074441F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045FF"/>
    <w:rsid w:val="00B36547"/>
    <w:rsid w:val="00B8271A"/>
    <w:rsid w:val="00BB5B9E"/>
    <w:rsid w:val="00BD3832"/>
    <w:rsid w:val="00C26497"/>
    <w:rsid w:val="00C86073"/>
    <w:rsid w:val="00C92BD1"/>
    <w:rsid w:val="00D0024A"/>
    <w:rsid w:val="00D405BE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F147281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10345A"/>
    <w:rsid w:val="001B094F"/>
    <w:rsid w:val="00406E44"/>
    <w:rsid w:val="004265B1"/>
    <w:rsid w:val="00571EE0"/>
    <w:rsid w:val="007F4E6E"/>
    <w:rsid w:val="009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58F43-5316-41D6-B6E4-6EF57DBA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20</TotalTime>
  <Pages>12</Pages>
  <Words>336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Matheus de Holanda Pereira Ribeiro</cp:lastModifiedBy>
  <cp:revision>6</cp:revision>
  <dcterms:created xsi:type="dcterms:W3CDTF">2019-02-12T17:48:00Z</dcterms:created>
  <dcterms:modified xsi:type="dcterms:W3CDTF">2019-03-07T18:08:00Z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